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E6" w:rsidRDefault="00811DD5">
      <w:pPr>
        <w:rPr>
          <w:rFonts w:asciiTheme="minorHAnsi" w:hAnsiTheme="minorHAnsi" w:cstheme="minorHAnsi"/>
          <w:sz w:val="32"/>
          <w:szCs w:val="40"/>
        </w:rPr>
      </w:pPr>
      <w:r w:rsidRPr="00811DD5">
        <w:rPr>
          <w:rFonts w:asciiTheme="minorHAnsi" w:hAnsiTheme="minorHAnsi" w:cstheme="minorHAnsi"/>
          <w:sz w:val="32"/>
          <w:szCs w:val="40"/>
        </w:rPr>
        <w:t>“As a player I would like enemies to fight so I can kill them.”</w:t>
      </w:r>
      <w:r w:rsidR="0039546C" w:rsidRPr="00811DD5">
        <w:rPr>
          <w:noProof/>
          <w:sz w:val="16"/>
          <w:lang w:eastAsia="en-GB"/>
        </w:rPr>
        <mc:AlternateContent>
          <mc:Choice Requires="wpc">
            <w:drawing>
              <wp:inline distT="0" distB="0" distL="0" distR="0">
                <wp:extent cx="5847715" cy="8496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1685925" y="152400"/>
                            <a:ext cx="1943100" cy="6191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638426" y="771525"/>
                            <a:ext cx="1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809750" y="1143000"/>
                            <a:ext cx="1657350" cy="771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Move towards the player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8" idx="0"/>
                        </wps:cNvCnPr>
                        <wps:spPr>
                          <a:xfrm flipH="1">
                            <a:off x="2633663" y="1914525"/>
                            <a:ext cx="4764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1381125" y="2295525"/>
                            <a:ext cx="2505075" cy="1295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s the enemy next to the player?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638426" y="35909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467101" y="1608750"/>
                            <a:ext cx="65722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124325" y="1608751"/>
                            <a:ext cx="0" cy="1334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8" idx="3"/>
                        </wps:cNvCnPr>
                        <wps:spPr>
                          <a:xfrm>
                            <a:off x="3886200" y="2943225"/>
                            <a:ext cx="238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67000" y="3619500"/>
                            <a:ext cx="39941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3751875" y="2561250"/>
                            <a:ext cx="368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C5A76">
                                <w:rPr>
                                  <w:rFonts w:asciiTheme="minorHAnsi" w:eastAsia="Times New Roman" w:hAnsiTheme="minorHAnsi" w:cstheme="minorHAns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1876425" y="3943350"/>
                            <a:ext cx="1524000" cy="600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5A76" w:rsidRPr="00FC5A76" w:rsidRDefault="00FC5A76" w:rsidP="00FC5A76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FC5A7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Attack the player.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622845" y="4543425"/>
                            <a:ext cx="4445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1370625" y="4924425"/>
                            <a:ext cx="2505075" cy="1295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11DD5">
                                <w:rPr>
                                  <w:rFonts w:asciiTheme="minorHAnsi" w:eastAsia="Times New Roman" w:hAnsiTheme="minorHAnsi" w:cstheme="minorHAnsi"/>
                                </w:rPr>
                                <w:t>Did the player attack the enemy?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27925" y="62198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5" idx="3"/>
                        </wps:cNvCnPr>
                        <wps:spPr>
                          <a:xfrm flipH="1">
                            <a:off x="3400425" y="4237355"/>
                            <a:ext cx="713401" cy="6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113825" y="4237355"/>
                            <a:ext cx="0" cy="1334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875700" y="5572125"/>
                            <a:ext cx="238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3"/>
                        <wps:cNvSpPr txBox="1"/>
                        <wps:spPr>
                          <a:xfrm>
                            <a:off x="2622845" y="6180750"/>
                            <a:ext cx="39941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11DD5">
                                <w:rPr>
                                  <w:rFonts w:asciiTheme="minorHAnsi" w:eastAsia="Times New Roman" w:hAnsiTheme="minorHAnsi" w:cstheme="minorHAns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3"/>
                        <wps:cNvSpPr txBox="1"/>
                        <wps:spPr>
                          <a:xfrm>
                            <a:off x="3780450" y="5285400"/>
                            <a:ext cx="368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11DD5">
                                <w:rPr>
                                  <w:rFonts w:asciiTheme="minorHAnsi" w:eastAsia="Times New Roman" w:hAnsiTheme="minorHAnsi" w:cstheme="minorHAns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1371600" y="6600825"/>
                            <a:ext cx="2514600" cy="485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811DD5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Destroy the enemy and drop loot.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Terminator 26"/>
                        <wps:cNvSpPr/>
                        <wps:spPr>
                          <a:xfrm>
                            <a:off x="1532550" y="7629525"/>
                            <a:ext cx="2200275" cy="733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DD5" w:rsidRPr="00811DD5" w:rsidRDefault="00811DD5" w:rsidP="00811DD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</w:pPr>
                              <w:r w:rsidRPr="00811DD5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628900" y="7086600"/>
                            <a:ext cx="3788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0.45pt;height:669pt;mso-position-horizontal-relative:char;mso-position-vertical-relative:line" coordsize="58477,8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77;height:8496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16859;top:1524;width:194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26384;top:7715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30" type="#_x0000_t109" style="position:absolute;left:18097;top:11430;width:16574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Move towards the player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7" o:spid="_x0000_s1031" type="#_x0000_t32" style="position:absolute;left:26336;top:19145;width:48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2" type="#_x0000_t110" style="position:absolute;left:13811;top:22955;width:2505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DIcMA&#10;AADaAAAADwAAAGRycy9kb3ducmV2LnhtbERPz2vCMBS+C/4P4Q12GWvqBBm1UYYiCDuIbrB5ezTP&#10;tlvzEpusrf715jDw+PH9zpeDaURHra8tK5gkKQjiwuqaSwWfH5vnVxA+IGtsLJOCC3lYLsajHDNt&#10;e95TdwiliCHsM1RQheAyKX1RkUGfWEccuZNtDYYI21LqFvsYbhr5kqYzabDm2FCho1VFxe/hzyiY&#10;hmbiztev4nzaPa3T783x/frjlHp8GN7mIAIN4S7+d2+1grg1Xo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/DIcMAAADaAAAADwAAAAAAAAAAAAAAAACYAgAAZHJzL2Rv&#10;d25yZXYueG1sUEsFBgAAAAAEAAQA9QAAAIgDAAAAAA==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 the enemy next to the player?</w:t>
                        </w:r>
                      </w:p>
                    </w:txbxContent>
                  </v:textbox>
                </v:shape>
                <v:shape id="Straight Arrow Connector 9" o:spid="_x0000_s1033" type="#_x0000_t32" style="position:absolute;left:26384;top:3590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34" type="#_x0000_t32" style="position:absolute;left:34671;top:16087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line id="Straight Connector 11" o:spid="_x0000_s1035" style="position:absolute;visibility:visible;mso-wrap-style:square" from="41243,16087" to="41243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36" style="position:absolute;visibility:visible;mso-wrap-style:square" from="38862,29432" to="41243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6670;top:36195;width:3994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C5A76" w:rsidRPr="00FC5A76" w:rsidRDefault="00FC5A76">
                        <w:pPr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 id="Text Box 13" o:spid="_x0000_s1038" type="#_x0000_t202" style="position:absolute;left:37518;top:25612;width:368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FC5A76" w:rsidRPr="00FC5A76" w:rsidRDefault="00FC5A76" w:rsidP="00FC5A7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FC5A76">
                          <w:rPr>
                            <w:rFonts w:asciiTheme="minorHAnsi" w:eastAsia="Times New Roman" w:hAnsiTheme="minorHAnsi" w:cstheme="minorHAnsi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15" o:spid="_x0000_s1039" type="#_x0000_t109" style="position:absolute;left:18764;top:39433;width:1524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hzMIA&#10;AADbAAAADwAAAGRycy9kb3ducmV2LnhtbERP32vCMBB+H+x/CDfYy9DUsU2pRnGDwR5nHeLj2Zxp&#10;tbmUJGvrf28GA9/u4/t5i9VgG9GRD7VjBZNxBoK4dLpmo+Bn+zmagQgRWWPjmBRcKMBqeX+3wFy7&#10;njfUFdGIFMIhRwVVjG0uZSgrshjGriVO3NF5izFBb6T22Kdw28jnLHuTFmtODRW29FFReS5+rQJj&#10;pqd3f6j7bvOy+94/7WeyK0qlHh+G9RxEpCHexP/uL53mv8LfL+k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aHMwgAAANsAAAAPAAAAAAAAAAAAAAAAAJgCAABkcnMvZG93&#10;bnJldi54bWxQSwUGAAAAAAQABAD1AAAAhwMAAAAA&#10;" fillcolor="white [3201]" strokecolor="black [3200]" strokeweight="1pt">
                  <v:textbox>
                    <w:txbxContent>
                      <w:p w:rsidR="00FC5A76" w:rsidRPr="00FC5A76" w:rsidRDefault="00FC5A76" w:rsidP="00FC5A76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FC5A76">
                          <w:rPr>
                            <w:rFonts w:asciiTheme="minorHAnsi" w:hAnsiTheme="minorHAnsi" w:cstheme="minorHAnsi"/>
                            <w:sz w:val="24"/>
                          </w:rPr>
                          <w:t>Attack the player.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26228;top:45434;width:44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Flowchart: Decision 17" o:spid="_x0000_s1041" type="#_x0000_t110" style="position:absolute;left:13706;top:49244;width:2505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lM8MA&#10;AADbAAAADwAAAGRycy9kb3ducmV2LnhtbERPTWsCMRC9F/ofwhS8iGZVqLI1SqkIhR6kKmhvw2bc&#10;Xd1M4ibq6q83gtDbPN7njKeNqcSZal9aVtDrJiCIM6tLzhWsV/POCIQPyBory6TgSh6mk9eXMaba&#10;XviXzsuQixjCPkUFRQguldJnBRn0XeuII7eztcEQYZ1LXeMlhptK9pPkXRosOTYU6OiroOywPBkF&#10;g1D13PG2yY67RXuWbOd/P7e9U6r11nx+gAjUhH/x0/2t4/wh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ClM8MAAADbAAAADwAAAAAAAAAAAAAAAACYAgAAZHJzL2Rv&#10;d25yZXYueG1sUEsFBgAAAAAEAAQA9QAAAIgDAAAAAA==&#10;" fillcolor="white [3201]" strokecolor="black [3200]" strokeweight="1pt">
                  <v:textbox>
                    <w:txbxContent>
                      <w:p w:rsidR="00811DD5" w:rsidRPr="00811DD5" w:rsidRDefault="00811DD5" w:rsidP="00811D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11DD5">
                          <w:rPr>
                            <w:rFonts w:asciiTheme="minorHAnsi" w:eastAsia="Times New Roman" w:hAnsiTheme="minorHAnsi" w:cstheme="minorHAnsi"/>
                          </w:rPr>
                          <w:t>Did the player attack the enemy?</w:t>
                        </w:r>
                      </w:p>
                    </w:txbxContent>
                  </v:textbox>
                </v:shape>
                <v:shape id="Straight Arrow Connector 18" o:spid="_x0000_s1042" type="#_x0000_t32" style="position:absolute;left:26279;top:62198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" o:spid="_x0000_s1043" type="#_x0000_t32" style="position:absolute;left:34004;top:42373;width:7134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20" o:spid="_x0000_s1044" style="position:absolute;visibility:visible;mso-wrap-style:square" from="41138,42373" to="41138,5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Straight Connector 21" o:spid="_x0000_s1045" style="position:absolute;visibility:visible;mso-wrap-style:square" from="38757,55721" to="41138,5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shape id="Text Box 13" o:spid="_x0000_s1046" type="#_x0000_t202" style="position:absolute;left:26228;top:61807;width:3994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811DD5" w:rsidRPr="00811DD5" w:rsidRDefault="00811DD5" w:rsidP="00811D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811DD5">
                          <w:rPr>
                            <w:rFonts w:asciiTheme="minorHAnsi" w:eastAsia="Times New Roman" w:hAnsiTheme="minorHAnsi" w:cstheme="minorHAnsi"/>
                          </w:rPr>
                          <w:t>Yes</w:t>
                        </w:r>
                      </w:p>
                    </w:txbxContent>
                  </v:textbox>
                </v:shape>
                <v:shape id="Text Box 13" o:spid="_x0000_s1047" type="#_x0000_t202" style="position:absolute;left:37804;top:52854;width:368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811DD5" w:rsidRPr="00811DD5" w:rsidRDefault="00811DD5" w:rsidP="00811D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811DD5">
                          <w:rPr>
                            <w:rFonts w:asciiTheme="minorHAnsi" w:eastAsia="Times New Roman" w:hAnsiTheme="minorHAnsi" w:cstheme="minorHAnsi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25" o:spid="_x0000_s1048" type="#_x0000_t109" style="position:absolute;left:13716;top:66008;width:2514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rccQA&#10;AADbAAAADwAAAGRycy9kb3ducmV2LnhtbESPQWsCMRSE7wX/Q3iCl1KzldbKahQrFHqsq4jH5+Y1&#10;u3XzsiTp7vbfN4WCx2FmvmFWm8E2oiMfascKHqcZCOLS6ZqNguPh7WEBIkRkjY1jUvBDATbr0d0K&#10;c+163lNXRCMShEOOCqoY21zKUFZkMUxdS5y8T+ctxiS9kdpjn+C2kbMsm0uLNaeFClvaVVRei2+r&#10;wJiXr1d/qftu/3T6ON+fF7IrSqUm42G7BBFpiLfwf/tdK5g9w9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Ja3HEAAAA2wAAAA8AAAAAAAAAAAAAAAAAmAIAAGRycy9k&#10;b3ducmV2LnhtbFBLBQYAAAAABAAEAPUAAACJAwAAAAA=&#10;" fillcolor="white [3201]" strokecolor="black [3200]" strokeweight="1pt">
                  <v:textbox>
                    <w:txbxContent>
                      <w:p w:rsidR="00811DD5" w:rsidRPr="00811DD5" w:rsidRDefault="00811DD5" w:rsidP="00811DD5">
                        <w:pPr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811DD5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Destroy the enemy and drop loot.</w:t>
                        </w:r>
                      </w:p>
                    </w:txbxContent>
                  </v:textbox>
                </v:shape>
                <v:shape id="Flowchart: Terminator 26" o:spid="_x0000_s1049" type="#_x0000_t116" style="position:absolute;left:15325;top:76295;width:22003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CcsQA&#10;AADbAAAADwAAAGRycy9kb3ducmV2LnhtbESPQWvCQBSE7wX/w/IEL0U3DUVL6ipSUXrpwSj1+pp9&#10;zaZm34bsGuO/7wqCx2FmvmHmy97WoqPWV44VvEwSEMSF0xWXCg77zfgNhA/IGmvHpOBKHpaLwdMc&#10;M+0uvKMuD6WIEPYZKjAhNJmUvjBk0U9cQxy9X9daDFG2pdQtXiLc1jJNkqm0WHFcMNjQh6HilJ+t&#10;gu1x9kPr1M6+u+cv15jd9fXvnCs1GvardxCB+vAI39ufWkE6hd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gnLEAAAA2wAAAA8AAAAAAAAAAAAAAAAAmAIAAGRycy9k&#10;b3ducmV2LnhtbFBLBQYAAAAABAAEAPUAAACJAwAAAAA=&#10;" fillcolor="white [3201]" strokecolor="black [3200]" strokeweight="1pt">
                  <v:textbox>
                    <w:txbxContent>
                      <w:p w:rsidR="00811DD5" w:rsidRPr="00811DD5" w:rsidRDefault="00811DD5" w:rsidP="00811DD5">
                        <w:pPr>
                          <w:jc w:val="center"/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</w:pPr>
                        <w:r w:rsidRPr="00811DD5"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27" o:spid="_x0000_s1050" type="#_x0000_t32" style="position:absolute;left:26289;top:70866;width:37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45C71" w:rsidRDefault="00D45C71">
      <w:pPr>
        <w:rPr>
          <w:rFonts w:asciiTheme="minorHAnsi" w:hAnsiTheme="minorHAnsi" w:cstheme="minorHAnsi"/>
          <w:sz w:val="32"/>
          <w:szCs w:val="40"/>
        </w:rPr>
      </w:pPr>
    </w:p>
    <w:p w:rsidR="00D45C71" w:rsidRDefault="00D45C71">
      <w:pPr>
        <w:rPr>
          <w:rFonts w:asciiTheme="minorHAnsi" w:hAnsiTheme="minorHAnsi" w:cstheme="minorHAnsi"/>
          <w:b/>
          <w:sz w:val="36"/>
          <w:szCs w:val="40"/>
        </w:rPr>
      </w:pPr>
      <w:r w:rsidRPr="007B1F7A">
        <w:rPr>
          <w:rFonts w:asciiTheme="minorHAnsi" w:hAnsiTheme="minorHAnsi" w:cstheme="minorHAnsi"/>
          <w:b/>
          <w:sz w:val="36"/>
          <w:szCs w:val="40"/>
        </w:rPr>
        <w:t>Testing Plan</w:t>
      </w:r>
    </w:p>
    <w:p w:rsidR="007B1F7A" w:rsidRPr="007B1F7A" w:rsidRDefault="007B1F7A">
      <w:pPr>
        <w:rPr>
          <w:rFonts w:asciiTheme="minorHAnsi" w:hAnsiTheme="minorHAnsi" w:cstheme="minorHAnsi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1F7A" w:rsidTr="007B1F7A"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7B1F7A">
              <w:rPr>
                <w:rFonts w:asciiTheme="minorHAnsi" w:hAnsiTheme="minorHAnsi" w:cstheme="minorHAnsi"/>
                <w:b/>
                <w:sz w:val="28"/>
              </w:rPr>
              <w:t>Test case</w:t>
            </w:r>
          </w:p>
        </w:tc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7B1F7A">
              <w:rPr>
                <w:rFonts w:asciiTheme="minorHAnsi" w:hAnsiTheme="minorHAnsi" w:cstheme="minorHAnsi"/>
                <w:b/>
                <w:sz w:val="28"/>
              </w:rPr>
              <w:t>Expected outcome</w:t>
            </w:r>
          </w:p>
        </w:tc>
      </w:tr>
      <w:tr w:rsidR="007B1F7A" w:rsidTr="007B1F7A"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is next to the player</w:t>
            </w:r>
          </w:p>
        </w:tc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attacks the player</w:t>
            </w:r>
          </w:p>
        </w:tc>
      </w:tr>
      <w:tr w:rsidR="007B1F7A" w:rsidTr="007B1F7A"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is not next to the player</w:t>
            </w:r>
          </w:p>
        </w:tc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moves towards the player</w:t>
            </w:r>
          </w:p>
        </w:tc>
      </w:tr>
      <w:tr w:rsidR="007B1F7A" w:rsidTr="007B1F7A"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Player attacks while the enemy is next to the player</w:t>
            </w:r>
          </w:p>
        </w:tc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is destroyed and loot is dropped</w:t>
            </w:r>
          </w:p>
        </w:tc>
      </w:tr>
      <w:tr w:rsidR="007B1F7A" w:rsidTr="007B1F7A"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Player attacks while the enemy is not next to the player</w:t>
            </w:r>
          </w:p>
        </w:tc>
        <w:tc>
          <w:tcPr>
            <w:tcW w:w="4148" w:type="dxa"/>
          </w:tcPr>
          <w:p w:rsidR="007B1F7A" w:rsidRPr="007B1F7A" w:rsidRDefault="007B1F7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Enemy continues moving toward the player</w:t>
            </w:r>
          </w:p>
        </w:tc>
      </w:tr>
    </w:tbl>
    <w:p w:rsidR="00D45C71" w:rsidRPr="00D45C71" w:rsidRDefault="00D45C71">
      <w:pPr>
        <w:rPr>
          <w:sz w:val="16"/>
        </w:rPr>
      </w:pPr>
      <w:bookmarkStart w:id="0" w:name="_GoBack"/>
      <w:bookmarkEnd w:id="0"/>
    </w:p>
    <w:sectPr w:rsidR="00D45C71" w:rsidRPr="00D45C7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6C"/>
    <w:rsid w:val="0039546C"/>
    <w:rsid w:val="003E2DE6"/>
    <w:rsid w:val="00644799"/>
    <w:rsid w:val="007B1F7A"/>
    <w:rsid w:val="00811DD5"/>
    <w:rsid w:val="0089050A"/>
    <w:rsid w:val="00D45C71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B44B-83BE-4C1C-A6DE-387F1F61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NormalWeb">
    <w:name w:val="Normal (Web)"/>
    <w:basedOn w:val="Normal"/>
    <w:uiPriority w:val="99"/>
    <w:unhideWhenUsed/>
    <w:rsid w:val="00FC5A76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table" w:styleId="TableGrid">
    <w:name w:val="Table Grid"/>
    <w:basedOn w:val="TableNormal"/>
    <w:rsid w:val="007B1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7B1F7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7B1F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F0FA7B41.dotm</Template>
  <TotalTime>37</TotalTime>
  <Pages>2</Pages>
  <Words>76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Carwood</dc:creator>
  <cp:keywords/>
  <dc:description/>
  <cp:lastModifiedBy>Ronan Carwood</cp:lastModifiedBy>
  <cp:revision>2</cp:revision>
  <dcterms:created xsi:type="dcterms:W3CDTF">2017-01-30T09:13:00Z</dcterms:created>
  <dcterms:modified xsi:type="dcterms:W3CDTF">2017-01-30T09:52:00Z</dcterms:modified>
</cp:coreProperties>
</file>