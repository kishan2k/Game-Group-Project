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62B" w:rsidRDefault="000B1D2F" w:rsidP="00A61528">
      <w:pPr>
        <w:pStyle w:val="Title"/>
      </w:pPr>
      <w:r>
        <w:t xml:space="preserve">Power up </w:t>
      </w:r>
      <w:r w:rsidR="00A61528">
        <w:t xml:space="preserve">User Story Flow Control </w:t>
      </w:r>
      <w:r w:rsidR="00487D24">
        <w:t>D</w:t>
      </w:r>
      <w:r w:rsidR="00A61528">
        <w:t>iagram</w:t>
      </w:r>
      <w:bookmarkStart w:id="0" w:name="_GoBack"/>
      <w:bookmarkEnd w:id="0"/>
    </w:p>
    <w:p w:rsidR="00A61528" w:rsidRDefault="00FF6A5D" w:rsidP="00A6152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207569</wp:posOffset>
                </wp:positionV>
                <wp:extent cx="9853295" cy="2406650"/>
                <wp:effectExtent l="0" t="0" r="14605" b="1270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3295" cy="2406650"/>
                          <a:chOff x="0" y="0"/>
                          <a:chExt cx="9853295" cy="240665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9853295" cy="2406650"/>
                            <a:chOff x="0" y="0"/>
                            <a:chExt cx="9853295" cy="2406650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9853295" cy="2406650"/>
                              <a:chOff x="0" y="0"/>
                              <a:chExt cx="9853295" cy="2406650"/>
                            </a:xfrm>
                          </wpg:grpSpPr>
                          <wpg:grpS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9853295" cy="2406650"/>
                                <a:chOff x="0" y="1"/>
                                <a:chExt cx="9854210" cy="2406927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1214324" y="651052"/>
                                  <a:ext cx="226771" cy="2267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ounded Rectangle 2"/>
                              <wps:cNvSpPr/>
                              <wps:spPr>
                                <a:xfrm>
                                  <a:off x="629026" y="1"/>
                                  <a:ext cx="9225184" cy="2406927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1265529"/>
                                  <a:ext cx="1207008" cy="6656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76E96" w:rsidRPr="00476E96" w:rsidRDefault="00476E96" w:rsidP="00476E9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Player picks up</w:t>
                                    </w:r>
                                    <w:r w:rsidRPr="00476E96">
                                      <w:rPr>
                                        <w:color w:val="000000" w:themeColor="text1"/>
                                      </w:rPr>
                                      <w:t xml:space="preserve"> power 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258215" y="138988"/>
                                  <a:ext cx="1631557" cy="2414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5AC7" w:rsidRPr="00FF5AC7" w:rsidRDefault="00FF5AC7" w:rsidP="00FF5AC7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FF5AC7">
                                      <w:rPr>
                                        <w:b/>
                                        <w:color w:val="000000" w:themeColor="text1"/>
                                      </w:rPr>
                                      <w:t>Process</w:t>
                                    </w:r>
                                    <w:r w:rsidR="00935C24"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35C24">
                                      <w:rPr>
                                        <w:b/>
                                        <w:color w:val="000000" w:themeColor="text1"/>
                                      </w:rPr>
                                      <w:t>powerup</w:t>
                                    </w:r>
                                    <w:proofErr w:type="spellEnd"/>
                                    <w:r w:rsidRPr="00FF5AC7">
                                      <w:rPr>
                                        <w:b/>
                                        <w:color w:val="000000" w:themeColor="text1"/>
                                      </w:rPr>
                                      <w:t xml:space="preserve"> pickup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1207008" y="1594713"/>
                                  <a:ext cx="57840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Curved Connector 10"/>
                              <wps:cNvCnPr>
                                <a:stCxn id="1" idx="6"/>
                              </wps:cNvCnPr>
                              <wps:spPr>
                                <a:xfrm>
                                  <a:off x="1441057" y="764432"/>
                                  <a:ext cx="914377" cy="544978"/>
                                </a:xfrm>
                                <a:prstGeom prst="curvedConnector3">
                                  <a:avLst>
                                    <a:gd name="adj1" fmla="val 10119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1814170" y="1316736"/>
                                  <a:ext cx="1258214" cy="460858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0B92" w:rsidRPr="00760B92" w:rsidRDefault="00760B92" w:rsidP="00760B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Identify Power up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3621019" y="1250764"/>
                                  <a:ext cx="1258214" cy="58521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20B89" w:rsidRPr="00760B92" w:rsidRDefault="00B20B89" w:rsidP="00B20B8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Update database to say power up is activated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>
                                <a:stCxn id="11" idx="3"/>
                                <a:endCxn id="12" idx="1"/>
                              </wps:cNvCnPr>
                              <wps:spPr>
                                <a:xfrm flipV="1">
                                  <a:off x="3072384" y="1543373"/>
                                  <a:ext cx="548635" cy="379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Rounded Rectangle 14"/>
                              <wps:cNvSpPr/>
                              <wps:spPr>
                                <a:xfrm>
                                  <a:off x="5442503" y="1250764"/>
                                  <a:ext cx="1258214" cy="58521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06849" w:rsidRPr="00760B92" w:rsidRDefault="00E06849" w:rsidP="00E06849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Update game according to what the power up does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>
                                <a:stCxn id="12" idx="3"/>
                                <a:endCxn id="14" idx="1"/>
                              </wps:cNvCnPr>
                              <wps:spPr>
                                <a:xfrm>
                                  <a:off x="4879233" y="1543373"/>
                                  <a:ext cx="5632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" name="Rounded Rectangle 27"/>
                            <wps:cNvSpPr/>
                            <wps:spPr>
                              <a:xfrm>
                                <a:off x="7424929" y="1250619"/>
                                <a:ext cx="1258133" cy="58516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26723" w:rsidRPr="00760B92" w:rsidRDefault="00626723" w:rsidP="0062672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="00BD392E">
                                    <w:rPr>
                                      <w:color w:val="000000" w:themeColor="text1"/>
                                    </w:rPr>
                                    <w:t>elete Powerup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from the current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Straight Arrow Connector 28"/>
                            <wps:cNvCnPr>
                              <a:stCxn id="14" idx="3"/>
                              <a:endCxn id="27" idx="1"/>
                            </wps:cNvCnPr>
                            <wps:spPr>
                              <a:xfrm>
                                <a:off x="6700095" y="1543194"/>
                                <a:ext cx="724834" cy="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9136685" y="1367942"/>
                              <a:ext cx="343815" cy="343815"/>
                              <a:chOff x="43891" y="-58522"/>
                              <a:chExt cx="343815" cy="343815"/>
                            </a:xfrm>
                          </wpg:grpSpPr>
                          <wps:wsp>
                            <wps:cNvPr id="32" name="Oval 32"/>
                            <wps:cNvSpPr/>
                            <wps:spPr>
                              <a:xfrm>
                                <a:off x="43891" y="-58522"/>
                                <a:ext cx="343815" cy="3438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109728" y="-7316"/>
                                <a:ext cx="226750" cy="2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Straight Arrow Connector 35"/>
                        <wps:cNvCnPr>
                          <a:stCxn id="27" idx="3"/>
                          <a:endCxn id="32" idx="2"/>
                        </wps:cNvCnPr>
                        <wps:spPr>
                          <a:xfrm flipV="1">
                            <a:off x="8683062" y="1539850"/>
                            <a:ext cx="453623" cy="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26" style="position:absolute;margin-left:-43.2pt;margin-top:16.35pt;width:775.85pt;height:189.5pt;z-index:251689984" coordsize="98532,2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">
                <v:group id="Group 34" o:spid="_x0000_s1027" style="position:absolute;width:98532;height:24066" coordsize="98532,24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0" o:spid="_x0000_s1028" style="position:absolute;width:98532;height:24066" coordsize="98532,24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group id="Group 16" o:spid="_x0000_s1029" style="position:absolute;width:98532;height:24066" coordorigin="" coordsize="98542,24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<v:oval id="Oval 1" o:spid="_x0000_s1030" style="position:absolute;left:12143;top:6510;width:2267;height:2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aa8EA&#10;AADaAAAADwAAAGRycy9kb3ducmV2LnhtbERPTWvCQBC9F/wPywi91Y2lFYmuEoWKp5aqCN6G7JgN&#10;Zmdjdo3Jv+8KBU/D433OfNnZSrTU+NKxgvEoAUGcO11yoeCw/3qbgvABWWPlmBT05GG5GLzMMdXu&#10;zr/U7kIhYgj7FBWYEOpUSp8bsuhHriaO3Nk1FkOETSF1g/cYbiv5niQTabHk2GCwprWh/LK7WQXb&#10;kF3N5Ge1OfX58Zs+PtusX5+Veh122QxEoC48xf/urY7z4fHK48r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tmmvBAAAA2gAAAA8AAAAAAAAAAAAAAAAAmAIAAGRycy9kb3du&#10;cmV2LnhtbFBLBQYAAAAABAAEAPUAAACGAwAAAAA=&#10;" fillcolor="black [3213]" strokecolor="black [3213]" strokeweight="1pt">
                        <v:stroke joinstyle="miter"/>
                      </v:oval>
                      <v:roundrect id="Rounded Rectangle 2" o:spid="_x0000_s1031" style="position:absolute;left:6290;width:92252;height:2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Xm8MA&#10;AADaAAAADwAAAGRycy9kb3ducmV2LnhtbESPzWrDMBCE74G8g9hCb4lcF0pwIpsQCO2xTZNAbhtr&#10;Y5tYKyOp/unTV4VCj8PMfMNsitG0oifnG8sKnpYJCOLS6oYrBcfP/WIFwgdkja1lUjCRhyKfzzaY&#10;aTvwB/WHUIkIYZ+hgjqELpPSlzUZ9EvbEUfvZp3BEKWrpHY4RLhpZZokL9Jgw3Ghxo52NZX3w5dR&#10;cE4u37hjeX09n8r7u3Xu+jw5pR4fxu0aRKAx/If/2m9aQQ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eXm8MAAADaAAAADwAAAAAAAAAAAAAAAACYAgAAZHJzL2Rv&#10;d25yZXYueG1sUEsFBgAAAAAEAAQA9QAAAIgDAAAAAA==&#10;" filled="f" strokecolor="black [3213]" strokeweight="1pt">
                        <v:stroke joinstyle="miter"/>
                      </v:roundrect>
                      <v:rect id="Rectangle 3" o:spid="_x0000_s1032" style="position:absolute;top:12655;width:12070;height:6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dQcEA&#10;AADaAAAADwAAAGRycy9kb3ducmV2LnhtbESPS4vCQBCE74L/YWjBm05UcCU6irrs87a+zk2mTYLp&#10;npCZ1ez++p0FwWNRVV9Ri1XLlbpS40snBkbDBBRJ5mwpuYHD/mUwA+UDisXKCRn4IQ+rZbezwNS6&#10;m3zRdRdyFSHiUzRQhFCnWvusIEY/dDVJ9M6uYQxRNrm2Dd4inCs9TpKpZiwlLhRY07ag7LL7ZgP8&#10;KZv6+JYgj6cfv56z16fn8mRMv9eu56ACteERvrffrYEJ/F+JN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WHUHBAAAA2gAAAA8AAAAAAAAAAAAAAAAAmAIAAGRycy9kb3du&#10;cmV2LnhtbFBLBQYAAAAABAAEAPUAAACGAwAAAAA=&#10;" fillcolor="white [3212]" strokecolor="black [3213]" strokeweight="1pt">
                        <v:textbox>
                          <w:txbxContent>
                            <w:p w:rsidR="00476E96" w:rsidRPr="00476E96" w:rsidRDefault="00476E96" w:rsidP="00476E9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Player picks up</w:t>
                              </w:r>
                              <w:r w:rsidRPr="00476E96">
                                <w:rPr>
                                  <w:color w:val="000000" w:themeColor="text1"/>
                                </w:rPr>
                                <w:t xml:space="preserve"> power up</w:t>
                              </w:r>
                            </w:p>
                          </w:txbxContent>
                        </v:textbox>
                      </v:rect>
                      <v:rect id="Rectangle 4" o:spid="_x0000_s1033" style="position:absolute;left:12582;top:1389;width:16315;height:2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aVMQA&#10;AADaAAAADwAAAGRycy9kb3ducmV2LnhtbESPT2sCMRTE74V+h/AKXopmdYvI1ihaKHjpwT+Ix8fm&#10;dRPcvCybuLv20zcFocdhZn7DLNeDq0VHbbCeFUwnGQji0mvLlYLT8XO8ABEissbaMym4U4D16vlp&#10;iYX2Pe+pO8RKJAiHAhWYGJtCylAachgmviFO3rdvHcYk20rqFvsEd7WcZdlcOrScFgw29GGovB5u&#10;TsHXPc933Wt+7U82r+yPvGzPxis1ehk27yAiDfE//GjvtII3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bGlTEAAAA2gAAAA8AAAAAAAAAAAAAAAAAmAIAAGRycy9k&#10;b3ducmV2LnhtbFBLBQYAAAAABAAEAPUAAACJAwAAAAA=&#10;" fillcolor="white [3212]" stroked="f" strokeweight="1pt">
                        <v:textbox>
                          <w:txbxContent>
                            <w:p w:rsidR="00FF5AC7" w:rsidRPr="00FF5AC7" w:rsidRDefault="00FF5AC7" w:rsidP="00FF5AC7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FF5AC7">
                                <w:rPr>
                                  <w:b/>
                                  <w:color w:val="000000" w:themeColor="text1"/>
                                </w:rPr>
                                <w:t>Process</w:t>
                              </w:r>
                              <w:r w:rsidR="00935C24">
                                <w:rPr>
                                  <w:b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="00935C24">
                                <w:rPr>
                                  <w:b/>
                                  <w:color w:val="000000" w:themeColor="text1"/>
                                </w:rPr>
                                <w:t>powerup</w:t>
                              </w:r>
                              <w:proofErr w:type="spellEnd"/>
                              <w:r w:rsidRPr="00FF5AC7">
                                <w:rPr>
                                  <w:b/>
                                  <w:color w:val="000000" w:themeColor="text1"/>
                                </w:rPr>
                                <w:t xml:space="preserve"> pickup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7" o:spid="_x0000_s1034" type="#_x0000_t32" style="position:absolute;left:12070;top:15947;width:57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okiMMAAADaAAAADwAAAGRycy9kb3ducmV2LnhtbESPS2vDMBCE74X8B7GB3hK5gTzqRDGO&#10;QyHpLQ96XqyNbWqtHEux3X9fBQo9DjPzDbNJBlOLjlpXWVbwNo1AEOdWV1wouF4+JisQziNrrC2T&#10;gh9ykGxHLxuMte35RN3ZFyJA2MWooPS+iaV0eUkG3dQ2xMG72dagD7ItpG6xD3BTy1kULaTBisNC&#10;iQ1lJeXf54dR0KP/et+lxT3b7Y+HYV7fF5frp1Kv4yFdg/A0+P/wX/ugFSzheSXc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6JIjDAAAA2gAAAA8AAAAAAAAAAAAA&#10;AAAAoQIAAGRycy9kb3ducmV2LnhtbFBLBQYAAAAABAAEAPkAAACRAwAAAAA=&#10;" strokecolor="black [3200]" strokeweight=".5pt">
                        <v:stroke endarrow="block" joinstyle="miter"/>
                      </v:shape>
                      <v:shapetype id="_x0000_t38" coordsize="21600,21600" o:spt="38" o:oned="t" path="m,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10" o:spid="_x0000_s1035" type="#_x0000_t38" style="position:absolute;left:14410;top:7644;width:9144;height:545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KJNMUAAADbAAAADwAAAGRycy9kb3ducmV2LnhtbESPT2vCQBDF74LfYRmhl6Kb9iBtdBWx&#10;iEUopf47j9kxiWZnQ3Zr4rfvHAreZnhv3vvNdN65St2oCaVnAy+jBBRx5m3JuYH9bjV8AxUissXK&#10;Mxm4U4D5rN+bYmp9yz9028ZcSQiHFA0UMdap1iEryGEY+ZpYtLNvHEZZm1zbBlsJd5V+TZKxdliy&#10;NBRY07Kg7Lr9dQbe7em+ceuPZft83H9dkvXhO3MrY54G3WICKlIXH+b/608r+EIvv8gAe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KJNMUAAADbAAAADwAAAAAAAAAA&#10;AAAAAAChAgAAZHJzL2Rvd25yZXYueG1sUEsFBgAAAAAEAAQA+QAAAJMDAAAAAA==&#10;" adj="21858" strokecolor="black [3200]" strokeweight=".5pt">
                        <v:stroke endarrow="block" joinstyle="miter"/>
                      </v:shape>
                      <v:roundrect id="Rounded Rectangle 11" o:spid="_x0000_s1036" style="position:absolute;left:18141;top:13167;width:12582;height:46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vY0sEA&#10;AADbAAAADwAAAGRycy9kb3ducmV2LnhtbERPTWvCQBC9F/wPywje6iY9iERXEUWsgpTGtuchO81G&#10;s7Mhu5r4791Cwds83ufMl72txY1aXzlWkI4TEMSF0xWXCr5O29cpCB+QNdaOScGdPCwXg5c5Ztp1&#10;/Em3PJQihrDPUIEJocmk9IUhi37sGuLI/brWYoiwLaVusYvhtpZvSTKRFiuODQYbWhsqLvnVKvhZ&#10;ud2HvB6O3xeTB3Pec7dJd0qNhv1qBiJQH57if/e7jvNT+Ps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r2NLBAAAA2wAAAA8AAAAAAAAAAAAAAAAAmAIAAGRycy9kb3du&#10;cmV2LnhtbFBLBQYAAAAABAAEAPUAAACGAwAAAAA=&#10;" fillcolor="white [3201]" strokecolor="black [3200]" strokeweight="1pt">
                        <v:stroke joinstyle="miter"/>
                        <v:textbox>
                          <w:txbxContent>
                            <w:p w:rsidR="00760B92" w:rsidRPr="00760B92" w:rsidRDefault="00760B92" w:rsidP="00760B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Identify Power up</w:t>
                              </w:r>
                            </w:p>
                          </w:txbxContent>
                        </v:textbox>
                      </v:roundrect>
                      <v:roundrect id="Rounded Rectangle 12" o:spid="_x0000_s1037" style="position:absolute;left:36210;top:12507;width:12582;height:5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GpcEA&#10;AADbAAAADwAAAGRycy9kb3ducmV2LnhtbERPS2vCQBC+C/0PyxR6Mxs9iKSuIbQUa6GI6eM8ZMds&#10;NDsbsqtJ/70rCL3Nx/ecVT7aVlyo941jBbMkBUFcOd1wreD76226BOEDssbWMSn4Iw/5+mGywky7&#10;gfd0KUMtYgj7DBWYELpMSl8ZsugT1xFH7uB6iyHCvpa6xyGG21bO03QhLTYcGwx29GKoOpVnq+C3&#10;cJudPH98/pxMGcxxy8PrbKPU0+NYPIMINIZ/8d39ruP8Odx+iQfI9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5RqXBAAAA2wAAAA8AAAAAAAAAAAAAAAAAmAIAAGRycy9kb3du&#10;cmV2LnhtbFBLBQYAAAAABAAEAPUAAACGAwAAAAA=&#10;" fillcolor="white [3201]" strokecolor="black [3200]" strokeweight="1pt">
                        <v:stroke joinstyle="miter"/>
                        <v:textbox>
                          <w:txbxContent>
                            <w:p w:rsidR="00B20B89" w:rsidRPr="00760B92" w:rsidRDefault="00B20B89" w:rsidP="00B20B8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 database to say power up is activated</w:t>
                              </w:r>
                            </w:p>
                          </w:txbxContent>
                        </v:textbox>
                      </v:roundrect>
                      <v:shape id="Straight Arrow Connector 13" o:spid="_x0000_s1038" type="#_x0000_t32" style="position:absolute;left:30723;top:15433;width:5487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    <v:stroke endarrow="block" joinstyle="miter"/>
                      </v:shape>
                      <v:roundrect id="Rounded Rectangle 14" o:spid="_x0000_s1039" style="position:absolute;left:54425;top:12507;width:12582;height:58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x7SsEA&#10;AADbAAAADwAAAGRycy9kb3ducmV2LnhtbERP22rCQBB9L/gPywi+1Y0iUqKriCLaQimNl+chO2aj&#10;2dmQXU38+26h0Lc5nOvMl52txIMaXzpWMBomIIhzp0suFBwP29c3ED4ga6wck4IneVguei9zTLVr&#10;+ZseWShEDGGfogITQp1K6XNDFv3Q1cSRu7jGYoiwKaRusI3htpLjJJlKiyXHBoM1rQ3lt+xuFZxX&#10;bvcl7x+fp5vJgrm+c7sZ7ZQa9LvVDESgLvyL/9x7HedP4PeXeIB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ce0rBAAAA2wAAAA8AAAAAAAAAAAAAAAAAmAIAAGRycy9kb3du&#10;cmV2LnhtbFBLBQYAAAAABAAEAPUAAACGAwAAAAA=&#10;" fillcolor="white [3201]" strokecolor="black [3200]" strokeweight="1pt">
                        <v:stroke joinstyle="miter"/>
                        <v:textbox>
                          <w:txbxContent>
                            <w:p w:rsidR="00E06849" w:rsidRPr="00760B92" w:rsidRDefault="00E06849" w:rsidP="00E06849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Update game according to what the power up does</w:t>
                              </w:r>
                            </w:p>
                          </w:txbxContent>
                        </v:textbox>
                      </v:roundrect>
                      <v:shape id="Straight Arrow Connector 15" o:spid="_x0000_s1040" type="#_x0000_t32" style="position:absolute;left:48792;top:15433;width:56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      <v:stroke endarrow="block" joinstyle="miter"/>
                      </v:shape>
                    </v:group>
                    <v:roundrect id="Rounded Rectangle 27" o:spid="_x0000_s1041" style="position:absolute;left:74249;top:12506;width:12581;height:5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IvgMQA&#10;AADbAAAADwAAAGRycy9kb3ducmV2LnhtbESPT2vCQBTE7wW/w/IKvdWNHlqJriKVYhWkGP+cH9ln&#10;Npp9G7KrSb+9WxA8DjPzG2Yy62wlbtT40rGCQT8BQZw7XXKhYL/7fh+B8AFZY+WYFPyRh9m09zLB&#10;VLuWt3TLQiEihH2KCkwIdSqlzw1Z9H1XE0fv5BqLIcqmkLrBNsJtJYdJ8iEtlhwXDNb0ZSi/ZFer&#10;4Dh3y195XW8OF5MFc15xuxgslXp77eZjEIG68Aw/2j9awfAT/r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iL4DEAAAA2wAAAA8AAAAAAAAAAAAAAAAAmAIAAGRycy9k&#10;b3ducmV2LnhtbFBLBQYAAAAABAAEAPUAAACJAwAAAAA=&#10;" fillcolor="white [3201]" strokecolor="black [3200]" strokeweight="1pt">
                      <v:stroke joinstyle="miter"/>
                      <v:textbox>
                        <w:txbxContent>
                          <w:p w:rsidR="00626723" w:rsidRPr="00760B92" w:rsidRDefault="00626723" w:rsidP="006267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BD392E">
                              <w:rPr>
                                <w:color w:val="000000" w:themeColor="text1"/>
                              </w:rPr>
                              <w:t>elete Powerup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from the current level</w:t>
                            </w:r>
                          </w:p>
                        </w:txbxContent>
                      </v:textbox>
                    </v:roundrect>
                    <v:shape id="Straight Arrow Connector 28" o:spid="_x0000_s1042" type="#_x0000_t32" style="position:absolute;left:67000;top:15431;width:724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    <v:stroke endarrow="block" joinstyle="miter"/>
                    </v:shape>
                  </v:group>
                  <v:group id="Group 33" o:spid="_x0000_s1043" style="position:absolute;left:91366;top:13679;width:3439;height:3438" coordorigin="43891,-58522" coordsize="343815,343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oval id="Oval 32" o:spid="_x0000_s1044" style="position:absolute;left:43891;top:-58522;width:343815;height:343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YINsUA&#10;AADbAAAADwAAAGRycy9kb3ducmV2LnhtbESPQWvCQBSE74X+h+UVetNN01JKdBOkGPAkaqX1+Mw+&#10;k2j2bciuSfrv3YLQ4zAz3zDzbDSN6KlztWUFL9MIBHFhdc2lgv1XPvkA4TyyxsYyKfglB1n6+DDH&#10;RNuBt9TvfCkChF2CCirv20RKV1Rk0E1tSxy8k+0M+iC7UuoOhwA3jYyj6F0arDksVNjSZ0XFZXc1&#10;CvKzO8XrfN9/t8erbpbD4WdTvin1/DQuZiA8jf4/fG+vtILXGP6+hB8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Bgg2xQAAANsAAAAPAAAAAAAAAAAAAAAAAJgCAABkcnMv&#10;ZG93bnJldi54bWxQSwUGAAAAAAQABAD1AAAAigMAAAAA&#10;" fillcolor="white [3212]" strokecolor="black [3213]" strokeweight="1pt">
                      <v:stroke joinstyle="miter"/>
                    </v:oval>
                    <v:oval id="Oval 31" o:spid="_x0000_s1045" style="position:absolute;left:109728;top:-7316;width:226750;height:226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dUsUA&#10;AADbAAAADwAAAGRycy9kb3ducmV2LnhtbESPT2vCQBTE74V+h+UVvNWNfyqSukoqKJ6U2iL09sg+&#10;s6HZtzG7xuTbu0Khx2FmfsMsVp2tREuNLx0rGA0TEMS50yUXCr6/Nq9zED4ga6wck4KePKyWz08L&#10;TLW78Se1x1CICGGfogITQp1K6XNDFv3Q1cTRO7vGYoiyKaRu8BbhtpLjJJlJiyXHBYM1rQ3lv8er&#10;VbAL2cXMDh/bnz4/7Wn61mb9+qzU4KXL3kEE6sJ/+K+90womI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R1SxQAAANsAAAAPAAAAAAAAAAAAAAAAAJgCAABkcnMv&#10;ZG93bnJldi54bWxQSwUGAAAAAAQABAD1AAAAigMAAAAA&#10;" fillcolor="black [3213]" strokecolor="black [3213]" strokeweight="1pt">
                      <v:stroke joinstyle="miter"/>
                    </v:oval>
                  </v:group>
                </v:group>
                <v:shape id="Straight Arrow Connector 35" o:spid="_x0000_s1046" type="#_x0000_t32" style="position:absolute;left:86830;top:15398;width:4536;height: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gw7MQAAADbAAAADwAAAGRycy9kb3ducmV2LnhtbESPX2vCQBDE3wv9DscWfCl6qfEfqacU&#10;pbSvRhF92+a2SWhuL2RPTb99r1Do4zDzm2GW69416kqd1J4NPI0SUMSFtzWXBg771+EClARki41n&#10;MvBNAuvV/d0SM+tvvKNrHkoVS1gyNFCF0GZaS1GRQxn5ljh6n75zGKLsSm07vMVy1+hxksy0w5rj&#10;QoUtbSoqvvKLM5CGiYx3k9Nc8nP58Wi3aSrHN2MGD/3LM6hAffgP/9HvNnJT+P0Sf4Be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iDDs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A61528" w:rsidRDefault="00A61528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 w:rsidP="00A61528"/>
    <w:p w:rsidR="00FF6A5D" w:rsidRDefault="00FF6A5D"/>
    <w:sectPr w:rsidR="00FF6A5D" w:rsidSect="008E4E02">
      <w:pgSz w:w="16838" w:h="11906" w:orient="landscape"/>
      <w:pgMar w:top="1800" w:right="1440" w:bottom="180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AB"/>
    <w:rsid w:val="00061AC3"/>
    <w:rsid w:val="0006542A"/>
    <w:rsid w:val="00065E7E"/>
    <w:rsid w:val="0008535F"/>
    <w:rsid w:val="000B1D2F"/>
    <w:rsid w:val="000C2B40"/>
    <w:rsid w:val="000C32E9"/>
    <w:rsid w:val="000F1DB9"/>
    <w:rsid w:val="00164ED3"/>
    <w:rsid w:val="00167B22"/>
    <w:rsid w:val="001C5F6C"/>
    <w:rsid w:val="001D332A"/>
    <w:rsid w:val="002B685E"/>
    <w:rsid w:val="002C5B74"/>
    <w:rsid w:val="003143B7"/>
    <w:rsid w:val="0032610A"/>
    <w:rsid w:val="003610EA"/>
    <w:rsid w:val="0039034B"/>
    <w:rsid w:val="003B7194"/>
    <w:rsid w:val="003C766A"/>
    <w:rsid w:val="003F47BE"/>
    <w:rsid w:val="00403F76"/>
    <w:rsid w:val="00442549"/>
    <w:rsid w:val="004549CA"/>
    <w:rsid w:val="00475A36"/>
    <w:rsid w:val="00476E96"/>
    <w:rsid w:val="00487D24"/>
    <w:rsid w:val="0049206E"/>
    <w:rsid w:val="00506B29"/>
    <w:rsid w:val="005A22AB"/>
    <w:rsid w:val="005A68CA"/>
    <w:rsid w:val="005E662B"/>
    <w:rsid w:val="00626723"/>
    <w:rsid w:val="006448CA"/>
    <w:rsid w:val="00676489"/>
    <w:rsid w:val="006F7C2B"/>
    <w:rsid w:val="00703975"/>
    <w:rsid w:val="00760B92"/>
    <w:rsid w:val="00772586"/>
    <w:rsid w:val="00802BD8"/>
    <w:rsid w:val="008058FD"/>
    <w:rsid w:val="00837C45"/>
    <w:rsid w:val="008943E2"/>
    <w:rsid w:val="008A292A"/>
    <w:rsid w:val="008D1F6D"/>
    <w:rsid w:val="008E4E02"/>
    <w:rsid w:val="008F0496"/>
    <w:rsid w:val="008F40E8"/>
    <w:rsid w:val="00935B5F"/>
    <w:rsid w:val="00935C24"/>
    <w:rsid w:val="009C55C3"/>
    <w:rsid w:val="009D6848"/>
    <w:rsid w:val="00A61528"/>
    <w:rsid w:val="00AA3192"/>
    <w:rsid w:val="00AE20AF"/>
    <w:rsid w:val="00AF6617"/>
    <w:rsid w:val="00B20B89"/>
    <w:rsid w:val="00BD392E"/>
    <w:rsid w:val="00BF00A9"/>
    <w:rsid w:val="00C864DE"/>
    <w:rsid w:val="00C90452"/>
    <w:rsid w:val="00CE0987"/>
    <w:rsid w:val="00D001D8"/>
    <w:rsid w:val="00D055C9"/>
    <w:rsid w:val="00D43149"/>
    <w:rsid w:val="00D60DA7"/>
    <w:rsid w:val="00D876BD"/>
    <w:rsid w:val="00D9451B"/>
    <w:rsid w:val="00DC1333"/>
    <w:rsid w:val="00DE2DBB"/>
    <w:rsid w:val="00DF6F95"/>
    <w:rsid w:val="00E06849"/>
    <w:rsid w:val="00E244D8"/>
    <w:rsid w:val="00E37926"/>
    <w:rsid w:val="00E801B3"/>
    <w:rsid w:val="00FB0540"/>
    <w:rsid w:val="00FC6309"/>
    <w:rsid w:val="00FC7D33"/>
    <w:rsid w:val="00FF5AC7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96EF0-16A5-42CA-8B79-38507BA0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Title">
    <w:name w:val="Title"/>
    <w:basedOn w:val="Normal"/>
    <w:next w:val="Normal"/>
    <w:link w:val="TitleChar"/>
    <w:qFormat/>
    <w:rsid w:val="00A615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6152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rsid w:val="00D94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837C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837C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726B9-FC48-4413-BF5B-109F1FDAD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9A5CB3A1.dotm</Template>
  <TotalTime>47</TotalTime>
  <Pages>1</Pages>
  <Words>7</Words>
  <Characters>55</Characters>
  <Application>Microsoft Office Word</Application>
  <DocSecurity>0</DocSecurity>
  <Lines>1</Lines>
  <Paragraphs>1</Paragraphs>
  <ScaleCrop>false</ScaleCrop>
  <Company>Coventry University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Robertson</dc:creator>
  <cp:keywords/>
  <dc:description/>
  <cp:lastModifiedBy>Peter Robertson</cp:lastModifiedBy>
  <cp:revision>367</cp:revision>
  <dcterms:created xsi:type="dcterms:W3CDTF">2017-01-30T09:23:00Z</dcterms:created>
  <dcterms:modified xsi:type="dcterms:W3CDTF">2017-01-30T10:19:00Z</dcterms:modified>
</cp:coreProperties>
</file>