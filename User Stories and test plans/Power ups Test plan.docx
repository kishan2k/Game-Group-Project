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87" w:rsidRDefault="00CB1EB0" w:rsidP="00B93087">
      <w:pPr>
        <w:pStyle w:val="Title"/>
      </w:pPr>
      <w:r>
        <w:t xml:space="preserve">Power up </w:t>
      </w:r>
      <w:bookmarkStart w:id="0" w:name="_GoBack"/>
      <w:bookmarkEnd w:id="0"/>
      <w:r w:rsidR="00B93087">
        <w:t>Test Plan</w:t>
      </w:r>
    </w:p>
    <w:p w:rsidR="00B93087" w:rsidRDefault="00B93087" w:rsidP="00B93087"/>
    <w:p w:rsidR="00B93087" w:rsidRDefault="00B93087" w:rsidP="00B93087">
      <w:r>
        <w:t>The power ups are Super Health (increased maximum health), Super Strength (can carry more stuff), Strong Attack (more damage per git), enemies drop health potions.</w:t>
      </w:r>
    </w:p>
    <w:p w:rsidR="00B93087" w:rsidRDefault="00B93087" w:rsidP="00B93087"/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93087" w:rsidTr="00D6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B93087" w:rsidRDefault="00B93087" w:rsidP="00D630EB">
            <w:r>
              <w:t>Test Number</w:t>
            </w:r>
          </w:p>
        </w:tc>
        <w:tc>
          <w:tcPr>
            <w:tcW w:w="1250" w:type="pct"/>
          </w:tcPr>
          <w:p w:rsidR="00B93087" w:rsidRDefault="00B93087" w:rsidP="00D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 am testing?</w:t>
            </w:r>
          </w:p>
        </w:tc>
        <w:tc>
          <w:tcPr>
            <w:tcW w:w="1250" w:type="pct"/>
          </w:tcPr>
          <w:p w:rsidR="00B93087" w:rsidRDefault="00B93087" w:rsidP="00D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are the inputs (if any)?</w:t>
            </w:r>
          </w:p>
        </w:tc>
        <w:tc>
          <w:tcPr>
            <w:tcW w:w="1250" w:type="pct"/>
          </w:tcPr>
          <w:p w:rsidR="00B93087" w:rsidRDefault="00B93087" w:rsidP="00D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93087" w:rsidTr="00D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B93087" w:rsidRDefault="00B93087" w:rsidP="00D630EB">
            <w:r>
              <w:t>1</w:t>
            </w:r>
          </w:p>
        </w:tc>
        <w:tc>
          <w:tcPr>
            <w:tcW w:w="1250" w:type="pct"/>
          </w:tcPr>
          <w:p w:rsidR="00B93087" w:rsidRDefault="00B93087" w:rsidP="00D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initial starting health is 100</w:t>
            </w:r>
          </w:p>
        </w:tc>
        <w:tc>
          <w:tcPr>
            <w:tcW w:w="1250" w:type="pct"/>
          </w:tcPr>
          <w:p w:rsidR="00B93087" w:rsidRDefault="00B93087" w:rsidP="00D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a fresh game </w:t>
            </w:r>
          </w:p>
        </w:tc>
        <w:tc>
          <w:tcPr>
            <w:tcW w:w="1250" w:type="pct"/>
          </w:tcPr>
          <w:p w:rsidR="00B93087" w:rsidRDefault="00B93087" w:rsidP="00D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health indicator should be 100</w:t>
            </w:r>
          </w:p>
        </w:tc>
      </w:tr>
      <w:tr w:rsidR="00B93087" w:rsidTr="00D6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B93087" w:rsidRDefault="00B93087" w:rsidP="00D630EB">
            <w:r>
              <w:t>2</w:t>
            </w:r>
          </w:p>
        </w:tc>
        <w:tc>
          <w:tcPr>
            <w:tcW w:w="1250" w:type="pct"/>
          </w:tcPr>
          <w:p w:rsidR="00B93087" w:rsidRDefault="00B93087" w:rsidP="00D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pickups Super Health, the maximum health should increase to 150.</w:t>
            </w:r>
          </w:p>
        </w:tc>
        <w:tc>
          <w:tcPr>
            <w:tcW w:w="1250" w:type="pct"/>
          </w:tcPr>
          <w:p w:rsidR="00B93087" w:rsidRDefault="00B93087" w:rsidP="00D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Super Health</w:t>
            </w:r>
          </w:p>
        </w:tc>
        <w:tc>
          <w:tcPr>
            <w:tcW w:w="1250" w:type="pct"/>
          </w:tcPr>
          <w:p w:rsidR="00B93087" w:rsidRDefault="00B93087" w:rsidP="00D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health indicator should increase to 150.</w:t>
            </w:r>
          </w:p>
        </w:tc>
      </w:tr>
      <w:tr w:rsidR="00AF2950" w:rsidTr="00D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AF2950" w:rsidRDefault="00AE332F" w:rsidP="00AF2950">
            <w:r>
              <w:t>3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when the </w:t>
            </w:r>
            <w:r>
              <w:t>Super Health</w:t>
            </w:r>
            <w:r>
              <w:t xml:space="preserve"> is picked up, the database register the power has been </w:t>
            </w:r>
            <w:r w:rsidR="003306F4">
              <w:t>picked</w:t>
            </w:r>
            <w:r>
              <w:t xml:space="preserve"> up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 up Super Health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>Super Health</w:t>
            </w:r>
            <w:r>
              <w:t xml:space="preserve"> column in the database has been set to True.</w:t>
            </w:r>
          </w:p>
        </w:tc>
      </w:tr>
      <w:tr w:rsidR="00AF2950" w:rsidTr="00D6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AF2950" w:rsidRDefault="00AE332F" w:rsidP="00AF2950">
            <w:r>
              <w:t>4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pickups Super Health, the icon should disappear from the level.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Pick up </w:t>
            </w:r>
            <w:r>
              <w:t>Super Health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icon should disappear from the screen.</w:t>
            </w:r>
          </w:p>
        </w:tc>
      </w:tr>
      <w:tr w:rsidR="00AF2950" w:rsidTr="00D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AF2950" w:rsidRDefault="00AE332F" w:rsidP="00AF2950">
            <w:r>
              <w:t>5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initial starting strength is 50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a fresh game 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maximum strength indicator should be 50</w:t>
            </w:r>
          </w:p>
        </w:tc>
      </w:tr>
      <w:tr w:rsidR="00AF2950" w:rsidTr="00D6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AF2950" w:rsidRDefault="00AE332F" w:rsidP="00AF2950">
            <w:r>
              <w:t>6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when the </w:t>
            </w:r>
            <w:r>
              <w:t>Super Strength</w:t>
            </w:r>
            <w:r>
              <w:t xml:space="preserve"> is picked up, the database register the power has been picker up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Super Strength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FA121B">
              <w:t>Super Strength</w:t>
            </w:r>
            <w:r>
              <w:t xml:space="preserve"> column in the database has been set to True.</w:t>
            </w:r>
          </w:p>
        </w:tc>
      </w:tr>
      <w:tr w:rsidR="00AF2950" w:rsidTr="00D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AF2950" w:rsidRDefault="00AE332F" w:rsidP="00AF2950">
            <w:r>
              <w:t>7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user pickups Super Strength, the maximum health should increase to 150.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 up Super Strength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maximum strength indicator should be 80.</w:t>
            </w:r>
          </w:p>
        </w:tc>
      </w:tr>
      <w:tr w:rsidR="00AF2950" w:rsidTr="00D6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AF2950" w:rsidRDefault="00AE332F" w:rsidP="00AF2950">
            <w:r>
              <w:t>8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pickups Super Strength, the icon should disappear from the level.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Super Strength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icon should disappear from the screen.</w:t>
            </w:r>
          </w:p>
        </w:tc>
      </w:tr>
      <w:tr w:rsidR="00AF2950" w:rsidTr="00D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AF2950" w:rsidRDefault="00AE332F" w:rsidP="00AF2950">
            <w:r>
              <w:t>9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user hits an enemy, the damage should decrease by an initial amount.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 enemy with a weapon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BF5CC9">
              <w:t>enemy’s</w:t>
            </w:r>
            <w:r>
              <w:t xml:space="preserve"> health should decrease by a certain amount.</w:t>
            </w:r>
          </w:p>
        </w:tc>
      </w:tr>
      <w:tr w:rsidR="00AF2950" w:rsidTr="00D6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AF2950" w:rsidRDefault="00AE332F" w:rsidP="00AF2950">
            <w:r>
              <w:t>10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pickups Strong Attack, the icon should disappear from the level.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Strong Attack</w:t>
            </w:r>
          </w:p>
        </w:tc>
        <w:tc>
          <w:tcPr>
            <w:tcW w:w="1250" w:type="pct"/>
          </w:tcPr>
          <w:p w:rsidR="00AF2950" w:rsidRDefault="00AF2950" w:rsidP="00AF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icon should disappear from the screen.</w:t>
            </w:r>
          </w:p>
        </w:tc>
      </w:tr>
      <w:tr w:rsidR="00091B43" w:rsidTr="00D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091B43" w:rsidRDefault="00AE332F" w:rsidP="00091B43">
            <w:r>
              <w:t>11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when the </w:t>
            </w:r>
            <w:r>
              <w:t>Strong Attack</w:t>
            </w:r>
            <w:r>
              <w:t xml:space="preserve"> is picked up, the database register the power has been </w:t>
            </w:r>
            <w:r w:rsidR="004B708B">
              <w:t>picked</w:t>
            </w:r>
            <w:r>
              <w:t xml:space="preserve"> up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 up Strong Attack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>Strong Attack</w:t>
            </w:r>
            <w:r>
              <w:t xml:space="preserve"> column in the database has been set to True.</w:t>
            </w:r>
          </w:p>
        </w:tc>
      </w:tr>
      <w:tr w:rsidR="00091B43" w:rsidTr="00D6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091B43" w:rsidRDefault="00091B43" w:rsidP="00091B43">
            <w:r>
              <w:lastRenderedPageBreak/>
              <w:t>1</w:t>
            </w:r>
            <w:r w:rsidR="00AE332F">
              <w:t>2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hits an enemy, the damage should decrease by an amount higher than the initial amount.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Hit the enemy with the same weapon but with Strong Attack.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907AB2">
              <w:t>enemy’s</w:t>
            </w:r>
            <w:r>
              <w:t xml:space="preserve"> health should decrease by a certain amount higher than the initial amount.</w:t>
            </w:r>
          </w:p>
        </w:tc>
      </w:tr>
      <w:tr w:rsidR="00091B43" w:rsidTr="00D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091B43" w:rsidRDefault="00091B43" w:rsidP="00091B43">
            <w:r>
              <w:t>1</w:t>
            </w:r>
            <w:r w:rsidR="00AE332F">
              <w:t>3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some enemies drop health potions.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Kill an enemy on a level and see if they drop a health potion.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enemies should drop a health potion.</w:t>
            </w:r>
          </w:p>
        </w:tc>
      </w:tr>
      <w:tr w:rsidR="00091B43" w:rsidTr="00D6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091B43" w:rsidRDefault="00091B43" w:rsidP="00091B43">
            <w:r>
              <w:t>1</w:t>
            </w:r>
            <w:r w:rsidR="00AE332F">
              <w:t>4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some enemies don’t drop health potions.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Kill an enemy on a level and see if they drop a health potion.</w:t>
            </w:r>
          </w:p>
        </w:tc>
        <w:tc>
          <w:tcPr>
            <w:tcW w:w="1250" w:type="pct"/>
          </w:tcPr>
          <w:p w:rsidR="00091B43" w:rsidRDefault="00091B43" w:rsidP="0009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enemies should not drop a health potion.</w:t>
            </w:r>
          </w:p>
        </w:tc>
      </w:tr>
    </w:tbl>
    <w:p w:rsidR="00B93087" w:rsidRPr="00A61528" w:rsidRDefault="00B93087" w:rsidP="00B93087"/>
    <w:p w:rsidR="005E662B" w:rsidRDefault="005E662B"/>
    <w:sectPr w:rsidR="005E662B" w:rsidSect="008E4E02">
      <w:pgSz w:w="16838" w:h="11906" w:orient="landscape"/>
      <w:pgMar w:top="1800" w:right="1440" w:bottom="180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87"/>
    <w:rsid w:val="00091B43"/>
    <w:rsid w:val="003306F4"/>
    <w:rsid w:val="003377EA"/>
    <w:rsid w:val="004B708B"/>
    <w:rsid w:val="005E662B"/>
    <w:rsid w:val="00907AB2"/>
    <w:rsid w:val="00A61184"/>
    <w:rsid w:val="00AE332F"/>
    <w:rsid w:val="00AF2950"/>
    <w:rsid w:val="00B93087"/>
    <w:rsid w:val="00BF5CC9"/>
    <w:rsid w:val="00CB1EB0"/>
    <w:rsid w:val="00E108DA"/>
    <w:rsid w:val="00FA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CAA6-616C-456D-9A25-811F06AE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08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Title">
    <w:name w:val="Title"/>
    <w:basedOn w:val="Normal"/>
    <w:next w:val="Normal"/>
    <w:link w:val="TitleChar"/>
    <w:qFormat/>
    <w:rsid w:val="00B930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9308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GridTable5Dark-Accent2">
    <w:name w:val="Grid Table 5 Dark Accent 2"/>
    <w:basedOn w:val="TableNormal"/>
    <w:uiPriority w:val="50"/>
    <w:rsid w:val="00B930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B45B65BC.dotm</Template>
  <TotalTime>3</TotalTime>
  <Pages>2</Pages>
  <Words>372</Words>
  <Characters>2124</Characters>
  <Application>Microsoft Office Word</Application>
  <DocSecurity>0</DocSecurity>
  <Lines>17</Lines>
  <Paragraphs>4</Paragraphs>
  <ScaleCrop>false</ScaleCrop>
  <Company>Coventry University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Robertson</dc:creator>
  <cp:keywords/>
  <dc:description/>
  <cp:lastModifiedBy>Peter Robertson</cp:lastModifiedBy>
  <cp:revision>16</cp:revision>
  <dcterms:created xsi:type="dcterms:W3CDTF">2017-01-30T10:12:00Z</dcterms:created>
  <dcterms:modified xsi:type="dcterms:W3CDTF">2017-01-30T10:19:00Z</dcterms:modified>
</cp:coreProperties>
</file>