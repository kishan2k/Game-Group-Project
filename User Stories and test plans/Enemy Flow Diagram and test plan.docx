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E6" w:rsidRDefault="00811DD5">
      <w:pPr>
        <w:rPr>
          <w:rFonts w:asciiTheme="minorHAnsi" w:hAnsiTheme="minorHAnsi" w:cstheme="minorHAnsi"/>
          <w:sz w:val="32"/>
          <w:szCs w:val="40"/>
        </w:rPr>
      </w:pPr>
      <w:r w:rsidRPr="00811DD5">
        <w:rPr>
          <w:rFonts w:asciiTheme="minorHAnsi" w:hAnsiTheme="minorHAnsi" w:cstheme="minorHAnsi"/>
          <w:sz w:val="32"/>
          <w:szCs w:val="40"/>
        </w:rPr>
        <w:t>“As a player I would like enemies to fight so I can kill them.”</w:t>
      </w:r>
      <w:r w:rsidR="0039546C" w:rsidRPr="00811DD5">
        <w:rPr>
          <w:noProof/>
          <w:sz w:val="16"/>
          <w:lang w:eastAsia="en-GB"/>
        </w:rPr>
        <mc:AlternateContent>
          <mc:Choice Requires="wpc">
            <w:drawing>
              <wp:inline distT="0" distB="0" distL="0" distR="0">
                <wp:extent cx="5847715" cy="8496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1685925" y="152400"/>
                            <a:ext cx="1943100" cy="6191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638426" y="771525"/>
                            <a:ext cx="1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809750" y="1143000"/>
                            <a:ext cx="1657350" cy="7715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Move towards the player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8" idx="0"/>
                        </wps:cNvCnPr>
                        <wps:spPr>
                          <a:xfrm flipH="1">
                            <a:off x="2633663" y="1914525"/>
                            <a:ext cx="4764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1381125" y="2295525"/>
                            <a:ext cx="2505075" cy="1295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s the enemy next to the player?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638426" y="35909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467101" y="1608750"/>
                            <a:ext cx="65722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124325" y="1608751"/>
                            <a:ext cx="0" cy="1334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8" idx="3"/>
                        </wps:cNvCnPr>
                        <wps:spPr>
                          <a:xfrm>
                            <a:off x="3886200" y="2943225"/>
                            <a:ext cx="238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67000" y="3619500"/>
                            <a:ext cx="39941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3751875" y="2561250"/>
                            <a:ext cx="368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C5A76">
                                <w:rPr>
                                  <w:rFonts w:asciiTheme="minorHAnsi" w:eastAsia="Times New Roman" w:hAnsiTheme="minorHAnsi" w:cstheme="minorHAnsi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1876425" y="3943350"/>
                            <a:ext cx="1524000" cy="600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Attack the player.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622845" y="4543425"/>
                            <a:ext cx="4445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1370625" y="4924425"/>
                            <a:ext cx="2505075" cy="1295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11DD5">
                                <w:rPr>
                                  <w:rFonts w:asciiTheme="minorHAnsi" w:eastAsia="Times New Roman" w:hAnsiTheme="minorHAnsi" w:cstheme="minorHAnsi"/>
                                </w:rPr>
                                <w:t>Did the player attack the enemy?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627925" y="62198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15" idx="3"/>
                        </wps:cNvCnPr>
                        <wps:spPr>
                          <a:xfrm flipH="1">
                            <a:off x="3400425" y="4237355"/>
                            <a:ext cx="713401" cy="6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113825" y="4237355"/>
                            <a:ext cx="0" cy="1334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875700" y="5572125"/>
                            <a:ext cx="238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3"/>
                        <wps:cNvSpPr txBox="1"/>
                        <wps:spPr>
                          <a:xfrm>
                            <a:off x="2622845" y="6180750"/>
                            <a:ext cx="39941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11DD5">
                                <w:rPr>
                                  <w:rFonts w:asciiTheme="minorHAnsi" w:eastAsia="Times New Roman" w:hAnsiTheme="minorHAnsi" w:cstheme="minorHAns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3"/>
                        <wps:cNvSpPr txBox="1"/>
                        <wps:spPr>
                          <a:xfrm>
                            <a:off x="3780450" y="5285400"/>
                            <a:ext cx="368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11DD5">
                                <w:rPr>
                                  <w:rFonts w:asciiTheme="minorHAnsi" w:eastAsia="Times New Roman" w:hAnsiTheme="minorHAnsi" w:cstheme="minorHAnsi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1371600" y="6600825"/>
                            <a:ext cx="2514600" cy="485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811DD5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Destroy the enemy and drop loot.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Terminator 26"/>
                        <wps:cNvSpPr/>
                        <wps:spPr>
                          <a:xfrm>
                            <a:off x="1532550" y="7629525"/>
                            <a:ext cx="2200275" cy="733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</w:pPr>
                              <w:r w:rsidRPr="00811DD5"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628900" y="7086600"/>
                            <a:ext cx="3788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0.45pt;height:669pt;mso-position-horizontal-relative:char;mso-position-vertical-relative:line" coordsize="58477,8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77;height:8496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16859;top:1524;width:194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26384;top:7715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30" type="#_x0000_t109" style="position:absolute;left:18097;top:11430;width:16574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Move towards the player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7" o:spid="_x0000_s1031" type="#_x0000_t32" style="position:absolute;left:26336;top:19145;width:4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2" type="#_x0000_t110" style="position:absolute;left:13811;top:22955;width:2505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DIcMA&#10;AADaAAAADwAAAGRycy9kb3ducmV2LnhtbERPz2vCMBS+C/4P4Q12GWvqBBm1UYYiCDuIbrB5ezTP&#10;tlvzEpusrf715jDw+PH9zpeDaURHra8tK5gkKQjiwuqaSwWfH5vnVxA+IGtsLJOCC3lYLsajHDNt&#10;e95TdwiliCHsM1RQheAyKX1RkUGfWEccuZNtDYYI21LqFvsYbhr5kqYzabDm2FCho1VFxe/hzyiY&#10;hmbiztev4nzaPa3T783x/frjlHp8GN7mIAIN4S7+d2+1grg1Xo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/DIcMAAADaAAAADwAAAAAAAAAAAAAAAACYAgAAZHJzL2Rv&#10;d25yZXYueG1sUEsFBgAAAAAEAAQA9QAAAIgDAAAAAA==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 the enemy next to the player?</w:t>
                        </w:r>
                      </w:p>
                    </w:txbxContent>
                  </v:textbox>
                </v:shape>
                <v:shape id="Straight Arrow Connector 9" o:spid="_x0000_s1033" type="#_x0000_t32" style="position:absolute;left:26384;top:3590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" o:spid="_x0000_s1034" type="#_x0000_t32" style="position:absolute;left:34671;top:16087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line id="Straight Connector 11" o:spid="_x0000_s1035" style="position:absolute;visibility:visible;mso-wrap-style:square" from="41243,16087" to="41243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36" style="position:absolute;visibility:visible;mso-wrap-style:square" from="38862,29432" to="41243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6670;top:36195;width:3994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C5A76" w:rsidRPr="00FC5A76" w:rsidRDefault="00FC5A76">
                        <w:pPr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shape id="Text Box 13" o:spid="_x0000_s1038" type="#_x0000_t202" style="position:absolute;left:37518;top:25612;width:368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FC5A76" w:rsidRPr="00FC5A76" w:rsidRDefault="00FC5A76" w:rsidP="00FC5A7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FC5A76">
                          <w:rPr>
                            <w:rFonts w:asciiTheme="minorHAnsi" w:eastAsia="Times New Roman" w:hAnsiTheme="minorHAnsi" w:cstheme="minorHAnsi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15" o:spid="_x0000_s1039" type="#_x0000_t109" style="position:absolute;left:18764;top:39433;width:1524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hzMIA&#10;AADbAAAADwAAAGRycy9kb3ducmV2LnhtbERP32vCMBB+H+x/CDfYy9DUsU2pRnGDwR5nHeLj2Zxp&#10;tbmUJGvrf28GA9/u4/t5i9VgG9GRD7VjBZNxBoK4dLpmo+Bn+zmagQgRWWPjmBRcKMBqeX+3wFy7&#10;njfUFdGIFMIhRwVVjG0uZSgrshjGriVO3NF5izFBb6T22Kdw28jnLHuTFmtODRW29FFReS5+rQJj&#10;pqd3f6j7bvOy+94/7WeyK0qlHh+G9RxEpCHexP/uL53mv8LfL+kA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aHMwgAAANsAAAAPAAAAAAAAAAAAAAAAAJgCAABkcnMvZG93&#10;bnJldi54bWxQSwUGAAAAAAQABAD1AAAAhwMAAAAA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</w:rPr>
                          <w:t>Attack the player.</w:t>
                        </w:r>
                      </w:p>
                    </w:txbxContent>
                  </v:textbox>
                </v:shape>
                <v:shape id="Straight Arrow Connector 16" o:spid="_x0000_s1040" type="#_x0000_t32" style="position:absolute;left:26228;top:45434;width:44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Flowchart: Decision 17" o:spid="_x0000_s1041" type="#_x0000_t110" style="position:absolute;left:13706;top:49244;width:2505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lM8MA&#10;AADbAAAADwAAAGRycy9kb3ducmV2LnhtbERPTWsCMRC9F/ofwhS8iGZVqLI1SqkIhR6kKmhvw2bc&#10;Xd1M4ibq6q83gtDbPN7njKeNqcSZal9aVtDrJiCIM6tLzhWsV/POCIQPyBory6TgSh6mk9eXMaba&#10;XviXzsuQixjCPkUFRQguldJnBRn0XeuII7eztcEQYZ1LXeMlhptK9pPkXRosOTYU6OiroOywPBkF&#10;g1D13PG2yY67RXuWbOd/P7e9U6r11nx+gAjUhH/x0/2t4/wh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ClM8MAAADbAAAADwAAAAAAAAAAAAAAAACYAgAAZHJzL2Rv&#10;d25yZXYueG1sUEsFBgAAAAAEAAQA9QAAAIgDAAAAAA==&#10;" fillcolor="white [3201]" strokecolor="black [3200]" strokeweight="1pt">
                  <v:textbox>
                    <w:txbxContent>
                      <w:p w:rsidR="00811DD5" w:rsidRPr="00811DD5" w:rsidRDefault="00811DD5" w:rsidP="00811D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11DD5">
                          <w:rPr>
                            <w:rFonts w:asciiTheme="minorHAnsi" w:eastAsia="Times New Roman" w:hAnsiTheme="minorHAnsi" w:cstheme="minorHAnsi"/>
                          </w:rPr>
                          <w:t>Did the player attack the enemy?</w:t>
                        </w:r>
                      </w:p>
                    </w:txbxContent>
                  </v:textbox>
                </v:shape>
                <v:shape id="Straight Arrow Connector 18" o:spid="_x0000_s1042" type="#_x0000_t32" style="position:absolute;left:26279;top:62198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" o:spid="_x0000_s1043" type="#_x0000_t32" style="position:absolute;left:34004;top:42373;width:7134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line id="Straight Connector 20" o:spid="_x0000_s1044" style="position:absolute;visibility:visible;mso-wrap-style:square" from="41138,42373" to="41138,5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Straight Connector 21" o:spid="_x0000_s1045" style="position:absolute;visibility:visible;mso-wrap-style:square" from="38757,55721" to="41138,5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shape id="Text Box 13" o:spid="_x0000_s1046" type="#_x0000_t202" style="position:absolute;left:26228;top:61807;width:3994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811DD5" w:rsidRPr="00811DD5" w:rsidRDefault="00811DD5" w:rsidP="00811D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811DD5">
                          <w:rPr>
                            <w:rFonts w:asciiTheme="minorHAnsi" w:eastAsia="Times New Roman" w:hAnsiTheme="minorHAnsi" w:cstheme="minorHAnsi"/>
                          </w:rPr>
                          <w:t>Yes</w:t>
                        </w:r>
                      </w:p>
                    </w:txbxContent>
                  </v:textbox>
                </v:shape>
                <v:shape id="Text Box 13" o:spid="_x0000_s1047" type="#_x0000_t202" style="position:absolute;left:37804;top:52854;width:368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811DD5" w:rsidRPr="00811DD5" w:rsidRDefault="00811DD5" w:rsidP="00811D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811DD5">
                          <w:rPr>
                            <w:rFonts w:asciiTheme="minorHAnsi" w:eastAsia="Times New Roman" w:hAnsiTheme="minorHAnsi" w:cstheme="minorHAnsi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25" o:spid="_x0000_s1048" type="#_x0000_t109" style="position:absolute;left:13716;top:66008;width:2514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rccQA&#10;AADbAAAADwAAAGRycy9kb3ducmV2LnhtbESPQWsCMRSE7wX/Q3iCl1KzldbKahQrFHqsq4jH5+Y1&#10;u3XzsiTp7vbfN4WCx2FmvmFWm8E2oiMfascKHqcZCOLS6ZqNguPh7WEBIkRkjY1jUvBDATbr0d0K&#10;c+163lNXRCMShEOOCqoY21zKUFZkMUxdS5y8T+ctxiS9kdpjn+C2kbMsm0uLNaeFClvaVVRei2+r&#10;wJiXr1d/qftu/3T6ON+fF7IrSqUm42G7BBFpiLfwf/tdK5g9w9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Ja3HEAAAA2wAAAA8AAAAAAAAAAAAAAAAAmAIAAGRycy9k&#10;b3ducmV2LnhtbFBLBQYAAAAABAAEAPUAAACJAwAAAAA=&#10;" fillcolor="white [3201]" strokecolor="black [3200]" strokeweight="1pt">
                  <v:textbox>
                    <w:txbxContent>
                      <w:p w:rsidR="00811DD5" w:rsidRPr="00811DD5" w:rsidRDefault="00811DD5" w:rsidP="00811DD5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11DD5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Destroy the enemy and drop loot.</w:t>
                        </w:r>
                      </w:p>
                    </w:txbxContent>
                  </v:textbox>
                </v:shape>
                <v:shape id="Flowchart: Terminator 26" o:spid="_x0000_s1049" type="#_x0000_t116" style="position:absolute;left:15325;top:76295;width:22003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CcsQA&#10;AADbAAAADwAAAGRycy9kb3ducmV2LnhtbESPQWvCQBSE7wX/w/IEL0U3DUVL6ipSUXrpwSj1+pp9&#10;zaZm34bsGuO/7wqCx2FmvmHmy97WoqPWV44VvEwSEMSF0xWXCg77zfgNhA/IGmvHpOBKHpaLwdMc&#10;M+0uvKMuD6WIEPYZKjAhNJmUvjBk0U9cQxy9X9daDFG2pdQtXiLc1jJNkqm0WHFcMNjQh6HilJ+t&#10;gu1x9kPr1M6+u+cv15jd9fXvnCs1GvardxCB+vAI39ufWkE6hd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gnLEAAAA2wAAAA8AAAAAAAAAAAAAAAAAmAIAAGRycy9k&#10;b3ducmV2LnhtbFBLBQYAAAAABAAEAPUAAACJAwAAAAA=&#10;" fillcolor="white [3201]" strokecolor="black [3200]" strokeweight="1pt">
                  <v:textbox>
                    <w:txbxContent>
                      <w:p w:rsidR="00811DD5" w:rsidRPr="00811DD5" w:rsidRDefault="00811DD5" w:rsidP="00811DD5">
                        <w:pPr>
                          <w:jc w:val="center"/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</w:pPr>
                        <w:r w:rsidRPr="00811DD5"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  <w:t>Finish</w:t>
                        </w:r>
                      </w:p>
                    </w:txbxContent>
                  </v:textbox>
                </v:shape>
                <v:shape id="Straight Arrow Connector 27" o:spid="_x0000_s1050" type="#_x0000_t32" style="position:absolute;left:26289;top:70866;width:37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45C71" w:rsidRDefault="00D45C71">
      <w:pPr>
        <w:rPr>
          <w:rFonts w:asciiTheme="minorHAnsi" w:hAnsiTheme="minorHAnsi" w:cstheme="minorHAnsi"/>
          <w:sz w:val="32"/>
          <w:szCs w:val="40"/>
        </w:rPr>
      </w:pPr>
    </w:p>
    <w:p w:rsidR="00D45C71" w:rsidRDefault="00D45C71">
      <w:pPr>
        <w:rPr>
          <w:rFonts w:asciiTheme="minorHAnsi" w:hAnsiTheme="minorHAnsi" w:cstheme="minorHAnsi"/>
          <w:b/>
          <w:sz w:val="36"/>
          <w:szCs w:val="40"/>
        </w:rPr>
      </w:pPr>
      <w:r w:rsidRPr="007B1F7A">
        <w:rPr>
          <w:rFonts w:asciiTheme="minorHAnsi" w:hAnsiTheme="minorHAnsi" w:cstheme="minorHAnsi"/>
          <w:b/>
          <w:sz w:val="36"/>
          <w:szCs w:val="40"/>
        </w:rPr>
        <w:t>Testing Plan</w:t>
      </w:r>
    </w:p>
    <w:p w:rsidR="007B1F7A" w:rsidRPr="007B1F7A" w:rsidRDefault="007B1F7A">
      <w:pPr>
        <w:rPr>
          <w:rFonts w:asciiTheme="minorHAnsi" w:hAnsiTheme="minorHAnsi" w:cstheme="minorHAnsi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442"/>
        <w:gridCol w:w="1815"/>
        <w:gridCol w:w="1815"/>
      </w:tblGrid>
      <w:tr w:rsidR="000C3C0D" w:rsidTr="000C3C0D">
        <w:tc>
          <w:tcPr>
            <w:tcW w:w="2224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7B1F7A">
              <w:rPr>
                <w:rFonts w:asciiTheme="minorHAnsi" w:hAnsiTheme="minorHAnsi" w:cstheme="minorHAnsi"/>
                <w:b/>
                <w:sz w:val="28"/>
              </w:rPr>
              <w:t>Test case</w:t>
            </w:r>
          </w:p>
        </w:tc>
        <w:tc>
          <w:tcPr>
            <w:tcW w:w="2442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7B1F7A">
              <w:rPr>
                <w:rFonts w:asciiTheme="minorHAnsi" w:hAnsiTheme="minorHAnsi" w:cstheme="minorHAnsi"/>
                <w:b/>
                <w:sz w:val="28"/>
              </w:rPr>
              <w:t>Expected outcome</w:t>
            </w:r>
          </w:p>
        </w:tc>
        <w:tc>
          <w:tcPr>
            <w:tcW w:w="1815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Actual Result</w:t>
            </w:r>
          </w:p>
        </w:tc>
        <w:tc>
          <w:tcPr>
            <w:tcW w:w="1815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Comments</w:t>
            </w:r>
          </w:p>
        </w:tc>
      </w:tr>
      <w:tr w:rsidR="000C3C0D" w:rsidTr="000C3C0D">
        <w:tc>
          <w:tcPr>
            <w:tcW w:w="2224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is next to the player</w:t>
            </w:r>
          </w:p>
        </w:tc>
        <w:tc>
          <w:tcPr>
            <w:tcW w:w="2442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attacks the player</w:t>
            </w: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C3C0D" w:rsidTr="000C3C0D">
        <w:tc>
          <w:tcPr>
            <w:tcW w:w="2224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is not next to the player</w:t>
            </w:r>
          </w:p>
        </w:tc>
        <w:tc>
          <w:tcPr>
            <w:tcW w:w="2442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moves towards the player</w:t>
            </w: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C3C0D" w:rsidTr="000C3C0D">
        <w:tc>
          <w:tcPr>
            <w:tcW w:w="2224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Player attacks while the enemy is next to the player</w:t>
            </w:r>
          </w:p>
        </w:tc>
        <w:tc>
          <w:tcPr>
            <w:tcW w:w="2442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is destroyed and loot is dropped</w:t>
            </w: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C3C0D" w:rsidTr="000C3C0D">
        <w:tc>
          <w:tcPr>
            <w:tcW w:w="2224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Player attacks while the enemy is not next to the player</w:t>
            </w:r>
          </w:p>
        </w:tc>
        <w:tc>
          <w:tcPr>
            <w:tcW w:w="2442" w:type="dxa"/>
          </w:tcPr>
          <w:p w:rsidR="000C3C0D" w:rsidRPr="007B1F7A" w:rsidRDefault="000C3C0D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continues moving toward the player</w:t>
            </w: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15" w:type="dxa"/>
          </w:tcPr>
          <w:p w:rsidR="000C3C0D" w:rsidRDefault="000C3C0D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D45C71" w:rsidRPr="00D45C71" w:rsidRDefault="00D45C71">
      <w:pPr>
        <w:rPr>
          <w:sz w:val="16"/>
        </w:rPr>
      </w:pPr>
      <w:bookmarkStart w:id="0" w:name="_GoBack"/>
      <w:bookmarkEnd w:id="0"/>
    </w:p>
    <w:sectPr w:rsidR="00D45C71" w:rsidRPr="00D45C7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6C"/>
    <w:rsid w:val="000C3C0D"/>
    <w:rsid w:val="0039546C"/>
    <w:rsid w:val="003E2DE6"/>
    <w:rsid w:val="00644799"/>
    <w:rsid w:val="007B1F7A"/>
    <w:rsid w:val="00811DD5"/>
    <w:rsid w:val="0089050A"/>
    <w:rsid w:val="00D45C71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4B44B-83BE-4C1C-A6DE-387F1F61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NormalWeb">
    <w:name w:val="Normal (Web)"/>
    <w:basedOn w:val="Normal"/>
    <w:uiPriority w:val="99"/>
    <w:unhideWhenUsed/>
    <w:rsid w:val="00FC5A76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table" w:styleId="TableGrid">
    <w:name w:val="Table Grid"/>
    <w:basedOn w:val="TableNormal"/>
    <w:rsid w:val="007B1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7B1F7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7B1F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C98276BA.dotm</Template>
  <TotalTime>51</TotalTime>
  <Pages>2</Pages>
  <Words>79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Carwood</dc:creator>
  <cp:keywords/>
  <dc:description/>
  <cp:lastModifiedBy>Ronan Carwood</cp:lastModifiedBy>
  <cp:revision>3</cp:revision>
  <dcterms:created xsi:type="dcterms:W3CDTF">2017-01-30T09:13:00Z</dcterms:created>
  <dcterms:modified xsi:type="dcterms:W3CDTF">2017-02-01T11:27:00Z</dcterms:modified>
</cp:coreProperties>
</file>