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EC" w:rsidRPr="009A640F" w:rsidRDefault="009A640F">
      <w:pPr>
        <w:rPr>
          <w:sz w:val="28"/>
        </w:rPr>
      </w:pPr>
      <w:r w:rsidRPr="009A640F">
        <w:rPr>
          <w:sz w:val="28"/>
        </w:rPr>
        <w:t>Must have:</w:t>
      </w:r>
    </w:p>
    <w:p w:rsidR="009A640F" w:rsidRDefault="009A640F">
      <w:r>
        <w:t>Character</w:t>
      </w:r>
    </w:p>
    <w:p w:rsidR="009A640F" w:rsidRDefault="009A640F">
      <w:r>
        <w:t xml:space="preserve">Database + </w:t>
      </w:r>
      <w:r>
        <w:t>Save game</w:t>
      </w:r>
    </w:p>
    <w:p w:rsidR="009A640F" w:rsidRDefault="009A640F">
      <w:r>
        <w:t xml:space="preserve">Text based </w:t>
      </w:r>
      <w:proofErr w:type="spellStart"/>
      <w:proofErr w:type="gramStart"/>
      <w:r>
        <w:t>gui</w:t>
      </w:r>
      <w:proofErr w:type="spellEnd"/>
      <w:proofErr w:type="gramEnd"/>
      <w:r>
        <w:t xml:space="preserve"> + Levels</w:t>
      </w:r>
    </w:p>
    <w:p w:rsidR="009A640F" w:rsidRDefault="009A640F" w:rsidP="009A640F">
      <w:r>
        <w:t>Enemies</w:t>
      </w:r>
    </w:p>
    <w:p w:rsidR="009A640F" w:rsidRDefault="009A640F" w:rsidP="009A640F">
      <w:r>
        <w:t>Combat</w:t>
      </w:r>
    </w:p>
    <w:p w:rsidR="009A640F" w:rsidRDefault="009A640F"/>
    <w:p w:rsidR="009A640F" w:rsidRPr="009A640F" w:rsidRDefault="009A640F">
      <w:pPr>
        <w:rPr>
          <w:sz w:val="28"/>
        </w:rPr>
      </w:pPr>
      <w:r w:rsidRPr="009A640F">
        <w:rPr>
          <w:sz w:val="28"/>
        </w:rPr>
        <w:t>Nice features:</w:t>
      </w:r>
    </w:p>
    <w:p w:rsidR="009A640F" w:rsidRDefault="009A640F">
      <w:r>
        <w:t>Power ups</w:t>
      </w:r>
    </w:p>
    <w:p w:rsidR="009A640F" w:rsidRDefault="009A640F">
      <w:r>
        <w:t>Health</w:t>
      </w:r>
    </w:p>
    <w:p w:rsidR="009A640F" w:rsidRDefault="009A640F">
      <w:r>
        <w:t xml:space="preserve">Lives </w:t>
      </w:r>
    </w:p>
    <w:p w:rsidR="009A640F" w:rsidRDefault="009A640F">
      <w:r>
        <w:t>Score</w:t>
      </w:r>
    </w:p>
    <w:p w:rsidR="009A640F" w:rsidRDefault="009A640F"/>
    <w:p w:rsidR="009A640F" w:rsidRDefault="009A640F">
      <w:r>
        <w:t>“As a player I would like enemies to fight so I can kill them”</w:t>
      </w:r>
    </w:p>
    <w:p w:rsidR="009A640F" w:rsidRDefault="009A640F">
      <w:r>
        <w:t xml:space="preserve">“As a player I </w:t>
      </w:r>
      <w:r w:rsidR="000004F7">
        <w:t>would like to be able to save the game so that I can continue later on.”</w:t>
      </w:r>
    </w:p>
    <w:p w:rsidR="000004F7" w:rsidRDefault="000004F7">
      <w:r>
        <w:t>“As a player I would like to be able to reach new levels by getting a high score so I have a sense of progression”</w:t>
      </w:r>
    </w:p>
    <w:p w:rsidR="000004F7" w:rsidRDefault="000004F7">
      <w:r>
        <w:t>“As a player I would like power ups to help in difficult situations.”</w:t>
      </w:r>
    </w:p>
    <w:p w:rsidR="000004F7" w:rsidRDefault="000004F7">
      <w:bookmarkStart w:id="0" w:name="_GoBack"/>
      <w:bookmarkEnd w:id="0"/>
    </w:p>
    <w:p w:rsidR="009A640F" w:rsidRDefault="009A640F"/>
    <w:sectPr w:rsidR="009A640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0F"/>
    <w:rsid w:val="000004F7"/>
    <w:rsid w:val="00644799"/>
    <w:rsid w:val="0089050A"/>
    <w:rsid w:val="009A640F"/>
    <w:rsid w:val="00A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1F3D9-1743-493C-9AD7-0C7AED60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4D178F36.dotm</Template>
  <TotalTime>16</TotalTime>
  <Pages>1</Pages>
  <Words>93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Carwood</dc:creator>
  <cp:keywords/>
  <dc:description/>
  <cp:lastModifiedBy>Ronan Carwood</cp:lastModifiedBy>
  <cp:revision>1</cp:revision>
  <dcterms:created xsi:type="dcterms:W3CDTF">2017-01-23T10:32:00Z</dcterms:created>
  <dcterms:modified xsi:type="dcterms:W3CDTF">2017-01-23T10:48:00Z</dcterms:modified>
</cp:coreProperties>
</file>